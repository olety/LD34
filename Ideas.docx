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82165" w14:textId="77777777" w:rsidR="00993DF8" w:rsidRDefault="00A01A9F">
      <w:pPr>
        <w:pStyle w:val="Heading1"/>
      </w:pPr>
      <w:r>
        <w:t>LD #34 Ideas</w:t>
      </w:r>
    </w:p>
    <w:p w14:paraId="1C15DC76" w14:textId="77777777" w:rsidR="00993DF8" w:rsidRDefault="00A01A9F" w:rsidP="00A01A9F">
      <w:pPr>
        <w:pStyle w:val="ListBullet"/>
      </w:pPr>
      <w:r>
        <w:t xml:space="preserve">Themes : </w:t>
      </w:r>
    </w:p>
    <w:p w14:paraId="0DB75A43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 xml:space="preserve">1) 2-button controls </w:t>
      </w:r>
    </w:p>
    <w:p w14:paraId="4E0E6314" w14:textId="77777777" w:rsidR="00A01A9F" w:rsidRDefault="00A01A9F" w:rsidP="00A01A9F">
      <w:pPr>
        <w:pStyle w:val="ListBullet"/>
        <w:numPr>
          <w:ilvl w:val="0"/>
          <w:numId w:val="0"/>
        </w:numPr>
        <w:ind w:left="1440"/>
      </w:pPr>
      <w:r>
        <w:t>2) Growing</w:t>
      </w:r>
    </w:p>
    <w:p w14:paraId="18FBCC96" w14:textId="77777777" w:rsidR="00A01A9F" w:rsidRDefault="00A01A9F" w:rsidP="00A01A9F">
      <w:pPr>
        <w:pStyle w:val="ListBullet"/>
        <w:numPr>
          <w:ilvl w:val="0"/>
          <w:numId w:val="0"/>
        </w:numPr>
        <w:ind w:left="432" w:hanging="432"/>
      </w:pPr>
    </w:p>
    <w:p w14:paraId="0EE45390" w14:textId="77777777" w:rsidR="00A01A9F" w:rsidRDefault="00A01A9F" w:rsidP="00A01A9F">
      <w:pPr>
        <w:pStyle w:val="ListBullet"/>
      </w:pPr>
      <w:r>
        <w:t>Maybe a platformer without jumping would be cool?</w:t>
      </w:r>
    </w:p>
    <w:p w14:paraId="68667036" w14:textId="77777777" w:rsidR="00A01A9F" w:rsidRDefault="00A01A9F" w:rsidP="00A01A9F">
      <w:pPr>
        <w:pStyle w:val="ListBullet"/>
      </w:pPr>
      <w:r>
        <w:t xml:space="preserve">2 keys can be : “walk right” and “shoot” or smth like that </w:t>
      </w:r>
    </w:p>
    <w:p w14:paraId="3CEBAA99" w14:textId="77777777" w:rsidR="00A01A9F" w:rsidRDefault="00A01A9F" w:rsidP="00A01A9F">
      <w:pPr>
        <w:pStyle w:val="ListBullet"/>
      </w:pPr>
      <w:r>
        <w:t>Auto-walk maybe ? It frees a slot</w:t>
      </w:r>
    </w:p>
    <w:p w14:paraId="37FC8766" w14:textId="77777777" w:rsidR="00A01A9F" w:rsidRDefault="00A01A9F" w:rsidP="00A01A9F">
      <w:pPr>
        <w:pStyle w:val="ListBullet"/>
      </w:pPr>
      <w:r>
        <w:t xml:space="preserve">Then  maybe you’re autowalking to the right, you can shoot and teleport?? </w:t>
      </w:r>
    </w:p>
    <w:p w14:paraId="3F88B98A" w14:textId="6BC03D5A" w:rsidR="007C4087" w:rsidRDefault="007C4087" w:rsidP="00A01A9F">
      <w:pPr>
        <w:pStyle w:val="ListBullet"/>
      </w:pPr>
      <w:r>
        <w:t>Maybe shoot can be like an “action button” – you gather powerups that change what it does.</w:t>
      </w:r>
    </w:p>
    <w:p w14:paraId="77FE2437" w14:textId="10950E2D" w:rsidR="007C4087" w:rsidRDefault="007C4087" w:rsidP="00A01A9F">
      <w:pPr>
        <w:pStyle w:val="ListBullet"/>
      </w:pPr>
      <w:r>
        <w:t xml:space="preserve">Enemies? </w:t>
      </w:r>
    </w:p>
    <w:p w14:paraId="0ACA72ED" w14:textId="77777777" w:rsidR="007C4087" w:rsidRDefault="007C4087" w:rsidP="00A01A9F">
      <w:pPr>
        <w:pStyle w:val="ListBullet"/>
      </w:pPr>
      <w:r>
        <w:t>Goals?</w:t>
      </w:r>
    </w:p>
    <w:p w14:paraId="6AFC270C" w14:textId="0BA823B9" w:rsidR="00A33E88" w:rsidRDefault="007C4087" w:rsidP="00A33E88">
      <w:pPr>
        <w:pStyle w:val="ListBullet"/>
        <w:numPr>
          <w:ilvl w:val="0"/>
          <w:numId w:val="0"/>
        </w:numPr>
        <w:ind w:left="720"/>
      </w:pPr>
      <w:r>
        <w:t xml:space="preserve"> – Reach the end?</w:t>
      </w:r>
    </w:p>
    <w:p w14:paraId="6672E5CD" w14:textId="4C6F385D" w:rsidR="00A33E88" w:rsidRDefault="00A33E88" w:rsidP="00A33E88">
      <w:pPr>
        <w:pStyle w:val="ListBullet"/>
      </w:pPr>
      <w:r>
        <w:t>Style : minimalistic probably, I wanna make a game full of black/white squares with color SFX :D</w:t>
      </w:r>
    </w:p>
    <w:p w14:paraId="2EF580E3" w14:textId="1B5E46B4" w:rsidR="009A4FA8" w:rsidRDefault="009A4FA8" w:rsidP="00A33E88">
      <w:pPr>
        <w:pStyle w:val="ListBullet"/>
      </w:pPr>
      <w:r>
        <w:t>RNG monster/powerups?</w:t>
      </w:r>
    </w:p>
    <w:p w14:paraId="7F1E6F62" w14:textId="4DA3F012" w:rsidR="001868DF" w:rsidRPr="001868DF" w:rsidRDefault="001868DF" w:rsidP="001868DF">
      <w:pPr>
        <w:pStyle w:val="ListBullet"/>
        <w:numPr>
          <w:ilvl w:val="0"/>
          <w:numId w:val="0"/>
        </w:numPr>
        <w:ind w:left="432" w:hanging="432"/>
        <w:rPr>
          <w:b/>
        </w:rPr>
      </w:pPr>
      <w:r w:rsidRPr="001868DF">
        <w:rPr>
          <w:b/>
        </w:rPr>
        <w:t>TODO:</w:t>
      </w:r>
    </w:p>
    <w:p w14:paraId="17954BC2" w14:textId="253DCAEB" w:rsidR="00A33E88" w:rsidRDefault="001868D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5424EF">
        <w:rPr>
          <w:strike/>
        </w:rPr>
        <w:t>1) Background</w:t>
      </w:r>
    </w:p>
    <w:p w14:paraId="0FDA06D8" w14:textId="0D8D9A45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3F6EC1">
        <w:rPr>
          <w:strike/>
        </w:rPr>
        <w:t>2) Bullet</w:t>
      </w:r>
    </w:p>
    <w:p w14:paraId="3A453EF9" w14:textId="0C640B4E" w:rsidR="005424EF" w:rsidRPr="001C39A6" w:rsidRDefault="005424E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3) Enemy</w:t>
      </w:r>
    </w:p>
    <w:p w14:paraId="4CBEECC6" w14:textId="538E4A29" w:rsidR="00987FB3" w:rsidRDefault="003F6EC1" w:rsidP="00987FB3">
      <w:pPr>
        <w:pStyle w:val="ListBullet"/>
        <w:numPr>
          <w:ilvl w:val="0"/>
          <w:numId w:val="0"/>
        </w:numPr>
        <w:ind w:left="720"/>
        <w:rPr>
          <w:strike/>
        </w:rPr>
      </w:pPr>
      <w:r w:rsidRPr="001C39A6">
        <w:rPr>
          <w:strike/>
        </w:rPr>
        <w:t>4) Change heros sizze based on the health</w:t>
      </w:r>
      <w:r w:rsidR="00B20696" w:rsidRPr="001C39A6">
        <w:rPr>
          <w:strike/>
        </w:rPr>
        <w:t>, instead of bars. Maybe eliminate the ap system and make everything cose “size”</w:t>
      </w:r>
    </w:p>
    <w:p w14:paraId="38370F68" w14:textId="277D1CB8" w:rsidR="00F90E5B" w:rsidRPr="00B50216" w:rsidRDefault="00F90E5B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B50216">
        <w:rPr>
          <w:strike/>
        </w:rPr>
        <w:t>6) Remake bullets into spikes or something so they always hit.</w:t>
      </w:r>
    </w:p>
    <w:p w14:paraId="039DA024" w14:textId="7C907D3F" w:rsidR="00FC6972" w:rsidRPr="001254D1" w:rsidRDefault="00FC6972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254D1">
        <w:rPr>
          <w:strike/>
        </w:rPr>
        <w:t>8) Move “pickup” to the resourse folder</w:t>
      </w:r>
    </w:p>
    <w:p w14:paraId="740DAEC0" w14:textId="4BF5F5CF" w:rsidR="00791AAF" w:rsidRPr="001128F9" w:rsidRDefault="00791AAF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8675C">
        <w:rPr>
          <w:strike/>
        </w:rPr>
        <w:t>9) Make enemies spawn randomly</w:t>
      </w:r>
    </w:p>
    <w:p w14:paraId="30A49A86" w14:textId="449C5382" w:rsidR="00545330" w:rsidRPr="001128F9" w:rsidRDefault="00545330" w:rsidP="007C4087">
      <w:pPr>
        <w:pStyle w:val="ListBullet"/>
        <w:numPr>
          <w:ilvl w:val="0"/>
          <w:numId w:val="0"/>
        </w:numPr>
        <w:ind w:left="720"/>
        <w:rPr>
          <w:strike/>
        </w:rPr>
      </w:pPr>
      <w:r w:rsidRPr="001128F9">
        <w:rPr>
          <w:strike/>
        </w:rPr>
        <w:t>10) Do something with enemies and player collision</w:t>
      </w:r>
      <w:r w:rsidR="001A3541" w:rsidRPr="001128F9">
        <w:rPr>
          <w:strike/>
        </w:rPr>
        <w:t xml:space="preserve"> (gameplay-wise)</w:t>
      </w:r>
    </w:p>
    <w:p w14:paraId="158DAAED" w14:textId="77777777" w:rsidR="0018675C" w:rsidRPr="007931F6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 w:rsidRPr="007931F6">
        <w:rPr>
          <w:strike/>
        </w:rPr>
        <w:lastRenderedPageBreak/>
        <w:t>7) Balance spike/aoe damage/cost by calculationg the rng from enemies;</w:t>
      </w:r>
    </w:p>
    <w:p w14:paraId="70172055" w14:textId="77777777" w:rsidR="0018675C" w:rsidRDefault="0018675C" w:rsidP="0018675C">
      <w:pPr>
        <w:pStyle w:val="ListBullet"/>
        <w:numPr>
          <w:ilvl w:val="0"/>
          <w:numId w:val="0"/>
        </w:numPr>
        <w:ind w:left="720"/>
        <w:rPr>
          <w:strike/>
        </w:rPr>
      </w:pPr>
      <w:r w:rsidRPr="007931F6">
        <w:rPr>
          <w:strike/>
        </w:rPr>
        <w:t>5) Add an AOE attack</w:t>
      </w:r>
    </w:p>
    <w:p w14:paraId="0F8F2D5A" w14:textId="54999752" w:rsidR="007931F6" w:rsidRPr="007931F6" w:rsidRDefault="007931F6" w:rsidP="007931F6">
      <w:pPr>
        <w:pStyle w:val="ListBullet"/>
        <w:numPr>
          <w:ilvl w:val="0"/>
          <w:numId w:val="0"/>
        </w:numPr>
        <w:ind w:left="720"/>
        <w:rPr>
          <w:strike/>
        </w:rPr>
      </w:pPr>
      <w:r>
        <w:rPr>
          <w:strike/>
        </w:rPr>
        <w:t>17) Add a charge/teleport attack</w:t>
      </w:r>
    </w:p>
    <w:p w14:paraId="78EE4BB8" w14:textId="37C1DBD5" w:rsidR="00175E4A" w:rsidRDefault="0018675C" w:rsidP="007931F6">
      <w:pPr>
        <w:pStyle w:val="ListBullet"/>
        <w:numPr>
          <w:ilvl w:val="0"/>
          <w:numId w:val="0"/>
        </w:numPr>
        <w:ind w:left="720"/>
      </w:pPr>
      <w:r>
        <w:t xml:space="preserve">11) Make platforms </w:t>
      </w:r>
      <w:r w:rsidR="00D640A7">
        <w:t>generator</w:t>
      </w:r>
      <w:bookmarkStart w:id="0" w:name="_GoBack"/>
      <w:bookmarkEnd w:id="0"/>
      <w:r w:rsidR="00175E4A">
        <w:t xml:space="preserve"> </w:t>
      </w:r>
    </w:p>
    <w:p w14:paraId="4C3470DA" w14:textId="6F8A1A31" w:rsidR="00904CC2" w:rsidRDefault="009D2623" w:rsidP="00904CC2">
      <w:pPr>
        <w:pStyle w:val="ListBullet"/>
        <w:numPr>
          <w:ilvl w:val="0"/>
          <w:numId w:val="0"/>
        </w:numPr>
        <w:ind w:left="720"/>
      </w:pPr>
      <w:r>
        <w:t xml:space="preserve">15) </w:t>
      </w:r>
      <w:r w:rsidR="007931F6">
        <w:t>Make a menu</w:t>
      </w:r>
    </w:p>
    <w:p w14:paraId="59735D75" w14:textId="41AD637C" w:rsidR="00904CC2" w:rsidRDefault="00904CC2" w:rsidP="00904CC2">
      <w:pPr>
        <w:pStyle w:val="ListBullet"/>
        <w:numPr>
          <w:ilvl w:val="0"/>
          <w:numId w:val="0"/>
        </w:numPr>
        <w:ind w:left="720"/>
      </w:pPr>
      <w:r>
        <w:t>13) Add music</w:t>
      </w:r>
    </w:p>
    <w:p w14:paraId="39D529B2" w14:textId="77777777" w:rsidR="00904CC2" w:rsidRDefault="00904CC2" w:rsidP="00904CC2">
      <w:pPr>
        <w:pStyle w:val="ListBullet"/>
        <w:numPr>
          <w:ilvl w:val="0"/>
          <w:numId w:val="0"/>
        </w:numPr>
        <w:ind w:left="720"/>
      </w:pPr>
      <w:r>
        <w:t>12) Add score</w:t>
      </w:r>
    </w:p>
    <w:p w14:paraId="710CD650" w14:textId="67C3D9C5" w:rsidR="00560429" w:rsidRPr="00F90E5B" w:rsidRDefault="00560429" w:rsidP="007C4087">
      <w:pPr>
        <w:pStyle w:val="ListBullet"/>
        <w:numPr>
          <w:ilvl w:val="0"/>
          <w:numId w:val="0"/>
        </w:numPr>
        <w:ind w:left="720"/>
      </w:pPr>
    </w:p>
    <w:p w14:paraId="58A49176" w14:textId="77777777" w:rsidR="001C39A6" w:rsidRPr="001C39A6" w:rsidRDefault="001C39A6" w:rsidP="007C4087">
      <w:pPr>
        <w:pStyle w:val="ListBullet"/>
        <w:numPr>
          <w:ilvl w:val="0"/>
          <w:numId w:val="0"/>
        </w:numPr>
        <w:ind w:left="720"/>
        <w:rPr>
          <w:strike/>
        </w:rPr>
      </w:pPr>
    </w:p>
    <w:p w14:paraId="6DE32965" w14:textId="77777777" w:rsidR="00993DF8" w:rsidRDefault="00993DF8">
      <w:pPr>
        <w:pStyle w:val="Heading2"/>
      </w:pPr>
    </w:p>
    <w:sectPr w:rsidR="00993DF8" w:rsidSect="001C39A6">
      <w:footerReference w:type="default" r:id="rId7"/>
      <w:pgSz w:w="12240" w:h="15840"/>
      <w:pgMar w:top="146" w:right="1440" w:bottom="13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C6C8A" w14:textId="77777777" w:rsidR="00766DAB" w:rsidRDefault="00766DAB">
      <w:r>
        <w:separator/>
      </w:r>
    </w:p>
    <w:p w14:paraId="264CCF96" w14:textId="77777777" w:rsidR="00766DAB" w:rsidRDefault="00766DAB"/>
  </w:endnote>
  <w:endnote w:type="continuationSeparator" w:id="0">
    <w:p w14:paraId="6D325D6E" w14:textId="77777777" w:rsidR="00766DAB" w:rsidRDefault="00766DAB">
      <w:r>
        <w:continuationSeparator/>
      </w:r>
    </w:p>
    <w:p w14:paraId="403726E4" w14:textId="77777777" w:rsidR="00766DAB" w:rsidRDefault="00766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25DC9" w14:textId="77777777" w:rsidR="00993DF8" w:rsidRDefault="00E607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40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32FF0" w14:textId="77777777" w:rsidR="00766DAB" w:rsidRDefault="00766DAB">
      <w:r>
        <w:separator/>
      </w:r>
    </w:p>
    <w:p w14:paraId="63E30AD6" w14:textId="77777777" w:rsidR="00766DAB" w:rsidRDefault="00766DAB"/>
  </w:footnote>
  <w:footnote w:type="continuationSeparator" w:id="0">
    <w:p w14:paraId="2C08E49B" w14:textId="77777777" w:rsidR="00766DAB" w:rsidRDefault="00766DAB">
      <w:r>
        <w:continuationSeparator/>
      </w:r>
    </w:p>
    <w:p w14:paraId="6C36DAA8" w14:textId="77777777" w:rsidR="00766DAB" w:rsidRDefault="00766DA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A9F"/>
    <w:rsid w:val="001128F9"/>
    <w:rsid w:val="001254D1"/>
    <w:rsid w:val="00175E4A"/>
    <w:rsid w:val="0018675C"/>
    <w:rsid w:val="001868DF"/>
    <w:rsid w:val="001A3541"/>
    <w:rsid w:val="001C39A6"/>
    <w:rsid w:val="003F6EC1"/>
    <w:rsid w:val="005424EF"/>
    <w:rsid w:val="00545330"/>
    <w:rsid w:val="00560429"/>
    <w:rsid w:val="00766DAB"/>
    <w:rsid w:val="00791AAF"/>
    <w:rsid w:val="007931F6"/>
    <w:rsid w:val="007C4087"/>
    <w:rsid w:val="008A2FC5"/>
    <w:rsid w:val="00904CC2"/>
    <w:rsid w:val="00987FB3"/>
    <w:rsid w:val="00993DF8"/>
    <w:rsid w:val="009A4FA8"/>
    <w:rsid w:val="009D2623"/>
    <w:rsid w:val="00A01A9F"/>
    <w:rsid w:val="00A33E88"/>
    <w:rsid w:val="00B20696"/>
    <w:rsid w:val="00B50216"/>
    <w:rsid w:val="00D640A7"/>
    <w:rsid w:val="00E6070A"/>
    <w:rsid w:val="00F75F6F"/>
    <w:rsid w:val="00F90E5B"/>
    <w:rsid w:val="00F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5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lety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2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Кирильчук</dc:creator>
  <cp:keywords/>
  <dc:description/>
  <cp:lastModifiedBy>Олексій Кирильчук</cp:lastModifiedBy>
  <cp:revision>25</cp:revision>
  <dcterms:created xsi:type="dcterms:W3CDTF">2015-12-12T02:14:00Z</dcterms:created>
  <dcterms:modified xsi:type="dcterms:W3CDTF">2015-12-13T18:31:00Z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